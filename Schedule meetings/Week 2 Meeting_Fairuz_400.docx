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94C6" w14:textId="77777777" w:rsidR="0098775F" w:rsidRDefault="0098775F">
      <w:pPr>
        <w:pStyle w:val="Heading1"/>
        <w:rPr>
          <w:b/>
          <w:color w:val="800080"/>
          <w:sz w:val="24"/>
          <w:szCs w:val="24"/>
        </w:rPr>
      </w:pPr>
    </w:p>
    <w:p w14:paraId="35FC30E5" w14:textId="77777777" w:rsidR="004266D5" w:rsidRPr="00D25BD0" w:rsidRDefault="00B341BB" w:rsidP="00D25BD0">
      <w:pPr>
        <w:pStyle w:val="Heading1"/>
      </w:pPr>
      <w:r>
        <w:t>Mee</w:t>
      </w:r>
      <w:r w:rsidR="006E7C1B">
        <w:t>ting Minutes</w:t>
      </w:r>
    </w:p>
    <w:p w14:paraId="26EC872D" w14:textId="77777777" w:rsidR="004266D5" w:rsidRDefault="004266D5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266D5" w:rsidRPr="00B6236C" w14:paraId="2F837D06" w14:textId="77777777" w:rsidTr="0061565B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0A95D9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40239121" w14:textId="4D1CE59E" w:rsidR="004266D5" w:rsidRPr="00B6236C" w:rsidRDefault="00D77E6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Saint Albert Hospital</w:t>
            </w:r>
          </w:p>
        </w:tc>
      </w:tr>
      <w:tr w:rsidR="004266D5" w:rsidRPr="00B6236C" w14:paraId="31452408" w14:textId="77777777" w:rsidTr="0061565B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2602772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="0092343A"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1DD61935" w14:textId="6B4EE24D" w:rsidR="004266D5" w:rsidRPr="00B6236C" w:rsidRDefault="00791BA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20</w:t>
            </w:r>
            <w:r w:rsidR="00184609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10</w:t>
            </w:r>
            <w:r w:rsidR="00184609">
              <w:rPr>
                <w:i w:val="0"/>
                <w:szCs w:val="18"/>
              </w:rPr>
              <w:t>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3991C319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F96A3B">
              <w:rPr>
                <w:b/>
                <w:i w:val="0"/>
                <w:szCs w:val="18"/>
              </w:rPr>
              <w:t xml:space="preserve"> Duration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27F65C71" w14:textId="58CB0059" w:rsidR="004266D5" w:rsidRPr="00B6236C" w:rsidRDefault="0018460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266D5" w:rsidRPr="00B6236C" w14:paraId="025C8E23" w14:textId="77777777" w:rsidTr="0061565B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44841D99" w14:textId="77777777" w:rsidR="004266D5" w:rsidRPr="00B6236C" w:rsidRDefault="006E7C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1B70567E" w14:textId="77777777" w:rsidR="004266D5" w:rsidRPr="00B6236C" w:rsidRDefault="007B7CD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3FB2E66E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4D3EEED0" w14:textId="728F7D69" w:rsidR="004266D5" w:rsidRPr="00B6236C" w:rsidRDefault="0018460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33C58FC2" w14:textId="77777777" w:rsidR="004266D5" w:rsidRPr="00B6236C" w:rsidRDefault="004266D5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AD0C2C" w:rsidRPr="00B6236C" w14:paraId="64CF864E" w14:textId="77777777" w:rsidTr="0061565B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D28E46A" w14:textId="77777777" w:rsidR="00AD0C2C" w:rsidRPr="0029449B" w:rsidRDefault="005E6A2E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="0029449B"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 w:rsidR="00383E5E"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266D5" w:rsidRPr="00B6236C" w14:paraId="70EA2A67" w14:textId="77777777" w:rsidTr="0061565B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77A53EEC" w14:textId="77777777" w:rsidR="00184609" w:rsidRDefault="00412CC6" w:rsidP="00FF443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System usecase narrative</w:t>
            </w:r>
          </w:p>
          <w:p w14:paraId="08604956" w14:textId="3AFD98DE" w:rsidR="00412CC6" w:rsidRPr="00BC25CB" w:rsidRDefault="00412CC6" w:rsidP="00FF443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Sequence Diagram</w:t>
            </w:r>
          </w:p>
        </w:tc>
      </w:tr>
      <w:bookmarkEnd w:id="0"/>
    </w:tbl>
    <w:p w14:paraId="62699A2A" w14:textId="77777777" w:rsidR="00052EBC" w:rsidRPr="00B6236C" w:rsidRDefault="00052EBC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410"/>
        <w:gridCol w:w="2829"/>
        <w:gridCol w:w="1565"/>
      </w:tblGrid>
      <w:tr w:rsidR="00AD0C2C" w:rsidRPr="00B6236C" w14:paraId="6F82ADAD" w14:textId="77777777" w:rsidTr="0061565B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084C3B11" w14:textId="77777777" w:rsidR="00AD0C2C" w:rsidRPr="0029449B" w:rsidRDefault="005E6A2E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 xml:space="preserve">2. </w:t>
            </w:r>
            <w:r w:rsidR="006E7C1B">
              <w:rPr>
                <w:color w:val="000000" w:themeColor="text1"/>
                <w:sz w:val="18"/>
                <w:szCs w:val="18"/>
              </w:rPr>
              <w:t>Attendance at Meeting</w:t>
            </w:r>
          </w:p>
        </w:tc>
      </w:tr>
      <w:tr w:rsidR="004266D5" w:rsidRPr="00B6236C" w14:paraId="07A9AC54" w14:textId="77777777" w:rsidTr="005E6A2E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4DB006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66987D" w14:textId="77777777" w:rsidR="004266D5" w:rsidRPr="00B6236C" w:rsidRDefault="0000751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8F4EA1A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6C5A723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7B7CDA" w:rsidRPr="00B6236C" w14:paraId="7BE1B8D9" w14:textId="77777777" w:rsidTr="006C4C6F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E5C76" w14:textId="77777777" w:rsidR="007B7CDA" w:rsidRDefault="007B7CDA" w:rsidP="007B7CD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Lei Song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DE220" w14:textId="28F0AF58" w:rsidR="007B7CDA" w:rsidRPr="00B6236C" w:rsidRDefault="00A81FC7" w:rsidP="007B7CD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684350">
              <w:rPr>
                <w:szCs w:val="18"/>
              </w:rPr>
              <w:t>6</w:t>
            </w:r>
            <w:r w:rsidR="007B7CDA">
              <w:rPr>
                <w:szCs w:val="18"/>
              </w:rPr>
              <w:t>:</w:t>
            </w:r>
            <w:r w:rsidR="00791BA9">
              <w:rPr>
                <w:szCs w:val="18"/>
              </w:rPr>
              <w:t>0</w:t>
            </w:r>
            <w:r w:rsidR="007B7CDA">
              <w:rPr>
                <w:szCs w:val="18"/>
              </w:rPr>
              <w:t>0</w:t>
            </w: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8B57F" w14:textId="77777777" w:rsidR="007B7CDA" w:rsidRPr="00FD0375" w:rsidRDefault="007B7CDA" w:rsidP="007B7CDA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47BB1B" w14:textId="77777777" w:rsidR="007B7CDA" w:rsidRDefault="007B7CDA" w:rsidP="007B7CDA">
            <w:pPr>
              <w:pStyle w:val="CovFormText"/>
            </w:pPr>
            <w:r>
              <w:t>7277</w:t>
            </w:r>
          </w:p>
        </w:tc>
      </w:tr>
      <w:tr w:rsidR="00D97D85" w:rsidRPr="00B6236C" w14:paraId="0DA717B8" w14:textId="77777777" w:rsidTr="009E27B5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B76EA78" w14:textId="77777777" w:rsidR="00D97D85" w:rsidRPr="00FD0375" w:rsidRDefault="00D97D85" w:rsidP="006C4C6F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0DCB39" w14:textId="77777777" w:rsidR="00D97D85" w:rsidRDefault="00D97D85" w:rsidP="006C4C6F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83A0414" w14:textId="77777777" w:rsidR="00D97D85" w:rsidRPr="00FD0375" w:rsidRDefault="00D97D85" w:rsidP="006C4C6F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34BB39D9" w14:textId="77777777" w:rsidR="00D97D85" w:rsidRPr="00B6236C" w:rsidRDefault="00D97D85" w:rsidP="006C4C6F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5E45B82C" w14:textId="77777777" w:rsidR="00363696" w:rsidRPr="00B6236C" w:rsidRDefault="00363696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266D5" w:rsidRPr="00B6236C" w14:paraId="1AABE8E9" w14:textId="77777777" w:rsidTr="005E6A2E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3B75105" w14:textId="77777777" w:rsidR="004266D5" w:rsidRPr="005E6A2E" w:rsidRDefault="00052EBC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 w:rsidR="00F96A3B"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5E6A2E" w:rsidRPr="00B6236C" w14:paraId="7FDC3C61" w14:textId="77777777" w:rsidTr="005E6A2E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013000B" w14:textId="77777777" w:rsidR="005E6A2E" w:rsidRPr="00B6236C" w:rsidRDefault="005E6A2E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F59831" w14:textId="77777777" w:rsidR="005E6A2E" w:rsidRPr="00B6236C" w:rsidRDefault="005E6A2E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5E6A2E" w:rsidRPr="00B6236C" w14:paraId="0227F114" w14:textId="77777777" w:rsidTr="005E6A2E">
        <w:trPr>
          <w:cantSplit/>
        </w:trPr>
        <w:tc>
          <w:tcPr>
            <w:tcW w:w="2977" w:type="dxa"/>
            <w:tcBorders>
              <w:top w:val="single" w:sz="4" w:space="0" w:color="auto"/>
            </w:tcBorders>
          </w:tcPr>
          <w:p w14:paraId="3F05585D" w14:textId="4F9E54D3" w:rsidR="005E6A2E" w:rsidRPr="00B6236C" w:rsidRDefault="00791BA9" w:rsidP="007B7CD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System usecase narrative 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4B1BBCD4" w14:textId="21919A8C" w:rsidR="004B5CC6" w:rsidRPr="00B6236C" w:rsidRDefault="00684350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Confirm Simon for few things</w:t>
            </w:r>
          </w:p>
        </w:tc>
      </w:tr>
      <w:tr w:rsidR="005E6A2E" w:rsidRPr="00B6236C" w14:paraId="78AF01B5" w14:textId="77777777" w:rsidTr="005E6A2E">
        <w:trPr>
          <w:cantSplit/>
        </w:trPr>
        <w:tc>
          <w:tcPr>
            <w:tcW w:w="2977" w:type="dxa"/>
          </w:tcPr>
          <w:p w14:paraId="51583A7F" w14:textId="690DF95D" w:rsidR="005E6A2E" w:rsidRPr="00B6236C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Sequence Diagram</w:t>
            </w:r>
          </w:p>
        </w:tc>
        <w:tc>
          <w:tcPr>
            <w:tcW w:w="6804" w:type="dxa"/>
          </w:tcPr>
          <w:p w14:paraId="40C8F6C0" w14:textId="56702915" w:rsidR="009D3FF5" w:rsidRPr="00B6236C" w:rsidRDefault="00B603DD" w:rsidP="007B7CD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Good job</w:t>
            </w:r>
          </w:p>
        </w:tc>
      </w:tr>
      <w:tr w:rsidR="00791BA9" w:rsidRPr="00B6236C" w14:paraId="056853B1" w14:textId="77777777" w:rsidTr="005E6A2E">
        <w:trPr>
          <w:cantSplit/>
        </w:trPr>
        <w:tc>
          <w:tcPr>
            <w:tcW w:w="2977" w:type="dxa"/>
          </w:tcPr>
          <w:p w14:paraId="0FCDEA1E" w14:textId="0AB49748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6804" w:type="dxa"/>
          </w:tcPr>
          <w:p w14:paraId="699B49BA" w14:textId="74FC361B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91BA9" w:rsidRPr="00B6236C" w14:paraId="3B85CD36" w14:textId="77777777" w:rsidTr="005E6A2E">
        <w:trPr>
          <w:cantSplit/>
        </w:trPr>
        <w:tc>
          <w:tcPr>
            <w:tcW w:w="2977" w:type="dxa"/>
          </w:tcPr>
          <w:p w14:paraId="508ADCF5" w14:textId="55AEB76F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6804" w:type="dxa"/>
          </w:tcPr>
          <w:p w14:paraId="7A4B72F3" w14:textId="4D1C672B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91BA9" w:rsidRPr="00B6236C" w14:paraId="349342A6" w14:textId="77777777" w:rsidTr="005E6A2E">
        <w:trPr>
          <w:cantSplit/>
        </w:trPr>
        <w:tc>
          <w:tcPr>
            <w:tcW w:w="2977" w:type="dxa"/>
          </w:tcPr>
          <w:p w14:paraId="6CE17469" w14:textId="22544E1A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6804" w:type="dxa"/>
          </w:tcPr>
          <w:p w14:paraId="203BE37F" w14:textId="2ABFFCDC" w:rsidR="00791BA9" w:rsidRDefault="00791BA9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070A709" w14:textId="77777777" w:rsidR="004266D5" w:rsidRPr="00B6236C" w:rsidRDefault="004266D5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166585" w:rsidRPr="005E6A2E" w14:paraId="31C9EC0F" w14:textId="77777777" w:rsidTr="00184609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CC4B7BF" w14:textId="77777777" w:rsidR="00166585" w:rsidRPr="005E6A2E" w:rsidRDefault="00166585" w:rsidP="00184609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166585" w:rsidRPr="00B6236C" w14:paraId="493C54E7" w14:textId="77777777" w:rsidTr="00C759BB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71D4D7" w14:textId="77777777" w:rsidR="00166585" w:rsidRPr="00B6236C" w:rsidRDefault="00166585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BFF0A54" w14:textId="77777777" w:rsidR="00166585" w:rsidRPr="00B6236C" w:rsidRDefault="009E27B5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</w:t>
            </w:r>
            <w:r w:rsidR="00D36945">
              <w:rPr>
                <w:b/>
                <w:szCs w:val="18"/>
              </w:rPr>
              <w:t>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23C2AA2" w14:textId="77777777" w:rsidR="00166585" w:rsidRPr="00B6236C" w:rsidRDefault="009E27B5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9E27B5" w:rsidRPr="00B6236C" w14:paraId="395B4C4F" w14:textId="77777777" w:rsidTr="00C759BB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2A9209C5" w14:textId="09599EA0" w:rsidR="009E27B5" w:rsidRPr="00B6236C" w:rsidRDefault="009E27B5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F8D9AF7" w14:textId="35EABCCC" w:rsidR="009E27B5" w:rsidRPr="00B6236C" w:rsidRDefault="009E27B5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67ECBC0" w14:textId="37182FB3" w:rsidR="009E27B5" w:rsidRPr="00B6236C" w:rsidRDefault="009E27B5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B7CDA" w:rsidRPr="00B6236C" w14:paraId="2C10E2D0" w14:textId="77777777" w:rsidTr="00C759BB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7E8B3814" w14:textId="432AC6D0" w:rsidR="007B7CDA" w:rsidRPr="00B6236C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DF35F1C" w14:textId="4E69929F" w:rsidR="007B7CDA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949B26" w14:textId="4E2722A9" w:rsidR="007B7CDA" w:rsidRPr="00B6236C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B7CDA" w:rsidRPr="00B6236C" w14:paraId="53AAE5A0" w14:textId="77777777" w:rsidTr="00C759BB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1EDA0F85" w14:textId="2EE4BAC5" w:rsidR="007B7CDA" w:rsidRPr="00B6236C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E921F82" w14:textId="0BA75E99" w:rsidR="007B7CDA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6CF8EED" w14:textId="5B19E65D" w:rsidR="007B7CDA" w:rsidRPr="00B6236C" w:rsidRDefault="007B7CDA" w:rsidP="007B7CD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D17CD" w:rsidRPr="00B6236C" w14:paraId="3B0A5628" w14:textId="77777777" w:rsidTr="00C759BB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5E38088F" w14:textId="77777777" w:rsidR="002D17CD" w:rsidRDefault="002D17CD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6AD4332" w14:textId="77777777" w:rsidR="002D17CD" w:rsidRDefault="002D17CD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FF7A88F" w14:textId="77777777" w:rsidR="002D17CD" w:rsidRDefault="002D17CD" w:rsidP="0018460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D36945" w:rsidRPr="006B4126" w14:paraId="64EC7D2E" w14:textId="77777777" w:rsidTr="00D36945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6981F11" w14:textId="77777777" w:rsidR="00D36945" w:rsidRPr="006B4126" w:rsidRDefault="00D36945" w:rsidP="00D36945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184609" w:rsidRPr="006B4126" w14:paraId="4BFC6EEC" w14:textId="77777777" w:rsidTr="00D36945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F8B3BC7" w14:textId="77777777" w:rsidR="00184609" w:rsidRPr="006B4126" w:rsidRDefault="00184609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3AF9" w14:textId="5C28B722" w:rsidR="00184609" w:rsidRPr="006B4126" w:rsidRDefault="00184609" w:rsidP="0018460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7C06210" w14:textId="77777777" w:rsidR="00184609" w:rsidRPr="006B4126" w:rsidRDefault="00184609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C02E" w14:textId="328AE379" w:rsidR="00184609" w:rsidRPr="006B4126" w:rsidRDefault="00184609" w:rsidP="0018460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9F5950" w14:textId="77777777" w:rsidR="00184609" w:rsidRPr="006B4126" w:rsidRDefault="00184609" w:rsidP="0018460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192B" w14:textId="7E20EFC9" w:rsidR="00184609" w:rsidRPr="006B4126" w:rsidRDefault="00184609" w:rsidP="0018460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D36945" w:rsidRPr="006B4126" w14:paraId="0341C50B" w14:textId="77777777" w:rsidTr="005B7F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E382795" w14:textId="77777777" w:rsidR="00D36945" w:rsidRPr="006B4126" w:rsidRDefault="00D36945" w:rsidP="00D36945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23A45" w14:textId="77777777" w:rsidR="00D36945" w:rsidRDefault="00184609" w:rsidP="00FD2FC8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Complete analysis material</w:t>
            </w:r>
          </w:p>
          <w:p w14:paraId="3B533C6C" w14:textId="2EA80B4A" w:rsidR="00184609" w:rsidRPr="008D2D8D" w:rsidRDefault="00184609" w:rsidP="00FD2FC8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Start design material</w:t>
            </w:r>
          </w:p>
        </w:tc>
      </w:tr>
    </w:tbl>
    <w:p w14:paraId="0D30E741" w14:textId="77777777" w:rsidR="004266D5" w:rsidRDefault="004266D5" w:rsidP="00C759BB">
      <w:pPr>
        <w:pStyle w:val="Heading1"/>
      </w:pPr>
    </w:p>
    <w:sectPr w:rsidR="004266D5" w:rsidSect="00D36945">
      <w:footerReference w:type="default" r:id="rId10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5D1E" w14:textId="77777777" w:rsidR="003D7D3E" w:rsidRDefault="003D7D3E">
      <w:r>
        <w:separator/>
      </w:r>
    </w:p>
  </w:endnote>
  <w:endnote w:type="continuationSeparator" w:id="0">
    <w:p w14:paraId="583B6CF8" w14:textId="77777777" w:rsidR="003D7D3E" w:rsidRDefault="003D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ADEC8CD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5CB4893" w14:textId="7CF2B352" w:rsidR="00184609" w:rsidRDefault="00184609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2ABFB91" w14:textId="77777777" w:rsidR="00184609" w:rsidRPr="001D7DC5" w:rsidRDefault="00184609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1FCA1783" w14:textId="77777777" w:rsidR="00184609" w:rsidRPr="002A6FDA" w:rsidRDefault="00184609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A020" w14:textId="77777777" w:rsidR="003D7D3E" w:rsidRDefault="003D7D3E">
      <w:r>
        <w:separator/>
      </w:r>
    </w:p>
  </w:footnote>
  <w:footnote w:type="continuationSeparator" w:id="0">
    <w:p w14:paraId="45278053" w14:textId="77777777" w:rsidR="003D7D3E" w:rsidRDefault="003D7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C1438C"/>
    <w:multiLevelType w:val="hybridMultilevel"/>
    <w:tmpl w:val="2AD6D6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D5"/>
    <w:rsid w:val="0000751D"/>
    <w:rsid w:val="00052EBC"/>
    <w:rsid w:val="001071C3"/>
    <w:rsid w:val="00155255"/>
    <w:rsid w:val="00166585"/>
    <w:rsid w:val="00184609"/>
    <w:rsid w:val="0019771F"/>
    <w:rsid w:val="001D7DC5"/>
    <w:rsid w:val="00205418"/>
    <w:rsid w:val="00241E46"/>
    <w:rsid w:val="002839B6"/>
    <w:rsid w:val="0029449B"/>
    <w:rsid w:val="002A6FDA"/>
    <w:rsid w:val="002D17CD"/>
    <w:rsid w:val="002E2B32"/>
    <w:rsid w:val="00361221"/>
    <w:rsid w:val="00363696"/>
    <w:rsid w:val="003658D6"/>
    <w:rsid w:val="00383E5E"/>
    <w:rsid w:val="00394E5C"/>
    <w:rsid w:val="003B2F07"/>
    <w:rsid w:val="003D7D3E"/>
    <w:rsid w:val="00412CC6"/>
    <w:rsid w:val="004266D5"/>
    <w:rsid w:val="00434BC7"/>
    <w:rsid w:val="00476A2F"/>
    <w:rsid w:val="004B5CC6"/>
    <w:rsid w:val="004D42BB"/>
    <w:rsid w:val="00527B5C"/>
    <w:rsid w:val="0053679B"/>
    <w:rsid w:val="00540F4A"/>
    <w:rsid w:val="005662E4"/>
    <w:rsid w:val="005A6D89"/>
    <w:rsid w:val="005B7F5D"/>
    <w:rsid w:val="005E6A2E"/>
    <w:rsid w:val="006076E7"/>
    <w:rsid w:val="0061565B"/>
    <w:rsid w:val="0065637D"/>
    <w:rsid w:val="00683FFC"/>
    <w:rsid w:val="00684350"/>
    <w:rsid w:val="006A46FD"/>
    <w:rsid w:val="006C4C6F"/>
    <w:rsid w:val="006E094A"/>
    <w:rsid w:val="006E749A"/>
    <w:rsid w:val="006E7C1B"/>
    <w:rsid w:val="00750845"/>
    <w:rsid w:val="00791BA9"/>
    <w:rsid w:val="007941C6"/>
    <w:rsid w:val="007B7CDA"/>
    <w:rsid w:val="007C513F"/>
    <w:rsid w:val="008013ED"/>
    <w:rsid w:val="008105DF"/>
    <w:rsid w:val="0081182F"/>
    <w:rsid w:val="00842848"/>
    <w:rsid w:val="0084541A"/>
    <w:rsid w:val="00857CFB"/>
    <w:rsid w:val="008B607B"/>
    <w:rsid w:val="008D2D8D"/>
    <w:rsid w:val="008D414E"/>
    <w:rsid w:val="008E589B"/>
    <w:rsid w:val="0092343A"/>
    <w:rsid w:val="00927B59"/>
    <w:rsid w:val="0098775F"/>
    <w:rsid w:val="009A0EE2"/>
    <w:rsid w:val="009D2BA9"/>
    <w:rsid w:val="009D3FF5"/>
    <w:rsid w:val="009E27B5"/>
    <w:rsid w:val="009F19E3"/>
    <w:rsid w:val="00A43C21"/>
    <w:rsid w:val="00A57D95"/>
    <w:rsid w:val="00A65ADA"/>
    <w:rsid w:val="00A70D13"/>
    <w:rsid w:val="00A81FC7"/>
    <w:rsid w:val="00AA44D2"/>
    <w:rsid w:val="00AC4185"/>
    <w:rsid w:val="00AD0C2C"/>
    <w:rsid w:val="00AF26B6"/>
    <w:rsid w:val="00B15847"/>
    <w:rsid w:val="00B341BB"/>
    <w:rsid w:val="00B36BC4"/>
    <w:rsid w:val="00B603DD"/>
    <w:rsid w:val="00B6236C"/>
    <w:rsid w:val="00B82486"/>
    <w:rsid w:val="00BA00D3"/>
    <w:rsid w:val="00BC25CB"/>
    <w:rsid w:val="00BD029E"/>
    <w:rsid w:val="00BF541C"/>
    <w:rsid w:val="00C17FA1"/>
    <w:rsid w:val="00C6291B"/>
    <w:rsid w:val="00C759BB"/>
    <w:rsid w:val="00C94BEB"/>
    <w:rsid w:val="00CB7FC8"/>
    <w:rsid w:val="00D1263A"/>
    <w:rsid w:val="00D25BD0"/>
    <w:rsid w:val="00D36945"/>
    <w:rsid w:val="00D77E67"/>
    <w:rsid w:val="00D97D85"/>
    <w:rsid w:val="00DB5264"/>
    <w:rsid w:val="00DB7394"/>
    <w:rsid w:val="00E24E6E"/>
    <w:rsid w:val="00EB2357"/>
    <w:rsid w:val="00F15879"/>
    <w:rsid w:val="00F24950"/>
    <w:rsid w:val="00F96A3B"/>
    <w:rsid w:val="00FD2FC8"/>
    <w:rsid w:val="00FE4E18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82503"/>
  <w15:chartTrackingRefBased/>
  <w15:docId w15:val="{F2B1A545-9EA8-4F99-83C9-F4663809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C3FA2-0FF6-4EE0-BDC0-FAD3A0BE02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CF3CFF-7F62-4610-B136-9CF038DE2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1C287-3569-4A17-BA00-639A18566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Siti Fairuz Basalamah</cp:lastModifiedBy>
  <cp:revision>14</cp:revision>
  <cp:lastPrinted>2007-02-06T20:13:00Z</cp:lastPrinted>
  <dcterms:created xsi:type="dcterms:W3CDTF">2021-09-25T02:27:00Z</dcterms:created>
  <dcterms:modified xsi:type="dcterms:W3CDTF">2021-11-19T05:43:00Z</dcterms:modified>
  <cp:category>Rev 1.1;last template edit 3-5-05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